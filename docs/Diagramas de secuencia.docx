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BB0526" w:rsidP="00CE1FD7">
      <w:pPr>
        <w:pStyle w:val="Ttulo1"/>
      </w:pPr>
      <w:r>
        <w:t>Diagramas de secuencia</w:t>
      </w:r>
    </w:p>
    <w:p w:rsidR="00CE1FD7" w:rsidRDefault="00BB0526" w:rsidP="00CE1FD7">
      <w:r>
        <w:tab/>
        <w:t>//TODO: actualizar el primer diagrama, dado que ahora usa Titiritero y no sé qué pasa //cuando termina la pista</w:t>
      </w:r>
    </w:p>
    <w:p w:rsidR="006C6703" w:rsidRDefault="006C6703" w:rsidP="00CE1FD7">
      <w:r>
        <w:t>//</w:t>
      </w:r>
      <w:r>
        <w:tab/>
        <w:t>Si es posible, análisis crítico sobre cosas que mejoraríamos sobre este tema</w:t>
      </w:r>
    </w:p>
    <w:p w:rsidR="00BB0526" w:rsidRDefault="00BB0526" w:rsidP="00CE1FD7">
      <w:r>
        <w:tab/>
        <w:t>Incluimos a continuación diagramas de secuencia del corazón del modelo</w:t>
      </w:r>
    </w:p>
    <w:p w:rsidR="00BB0526" w:rsidRDefault="00BB0526" w:rsidP="00BB0526">
      <w:pPr>
        <w:keepNext/>
      </w:pPr>
      <w:r>
        <w:rPr>
          <w:noProof/>
          <w:lang w:eastAsia="es-AR"/>
        </w:rPr>
        <w:lastRenderedPageBreak/>
        <w:drawing>
          <wp:inline distT="0" distB="0" distL="0" distR="0">
            <wp:extent cx="5610225" cy="7496175"/>
            <wp:effectExtent l="19050" t="0" r="9525" b="0"/>
            <wp:docPr id="2" name="Imagen 2" descr="C:\Users\seba\Desktop\DSecuencia - Ciclo cent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\Desktop\DSecuencia - Ciclo centr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526" w:rsidRDefault="00BB0526" w:rsidP="00BB0526">
      <w:pPr>
        <w:pStyle w:val="Epgrafe"/>
      </w:pPr>
      <w:r>
        <w:t xml:space="preserve">Diagrama </w:t>
      </w:r>
      <w:fldSimple w:instr=" SEQ Diagrama \* ARABIC ">
        <w:r w:rsidR="00486BBF">
          <w:rPr>
            <w:noProof/>
          </w:rPr>
          <w:t>1</w:t>
        </w:r>
      </w:fldSimple>
      <w:r>
        <w:t>. Ciclo que se repite cada 20ms, para dar la impresión de continuidad</w:t>
      </w:r>
    </w:p>
    <w:p w:rsidR="008F0ADA" w:rsidRDefault="008F0ADA" w:rsidP="00BB0526"/>
    <w:p w:rsidR="008F0ADA" w:rsidRDefault="008F0ADA" w:rsidP="00BB0526"/>
    <w:p w:rsidR="008F0ADA" w:rsidRDefault="008F0ADA" w:rsidP="00BB0526"/>
    <w:p w:rsidR="00BB0526" w:rsidRDefault="0090213C" w:rsidP="00BB0526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-2338070</wp:posOffset>
            </wp:positionH>
            <wp:positionV relativeFrom="margin">
              <wp:posOffset>1034415</wp:posOffset>
            </wp:positionV>
            <wp:extent cx="8948420" cy="4669790"/>
            <wp:effectExtent l="0" t="1638300" r="0" b="1597660"/>
            <wp:wrapSquare wrapText="bothSides"/>
            <wp:docPr id="3" name="Imagen 3" descr="C:\Users\seba\AppData\Local\Temp\Rar$DR00.954\DSecuencia - actualizarPosi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\AppData\Local\Temp\Rar$DR00.954\DSecuencia - actualizarPosic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48420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AD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.2pt;margin-top:614.65pt;width:774.15pt;height:15.75pt;z-index:251660288;mso-position-horizontal-relative:text;mso-position-vertical-relative:text" stroked="f">
            <v:textbox style="mso-next-textbox:#_x0000_s1026" inset="0,0,0,0">
              <w:txbxContent>
                <w:p w:rsidR="008F0ADA" w:rsidRPr="00C2513C" w:rsidRDefault="008F0ADA" w:rsidP="008F0ADA">
                  <w:pPr>
                    <w:pStyle w:val="Epgrafe"/>
                    <w:ind w:left="708" w:firstLine="708"/>
                    <w:rPr>
                      <w:noProof/>
                    </w:rPr>
                  </w:pPr>
                  <w:r>
                    <w:t xml:space="preserve">Diagrama </w:t>
                  </w:r>
                  <w:fldSimple w:instr=" SEQ Diagrama \* ARABIC ">
                    <w:r w:rsidR="00486BBF">
                      <w:rPr>
                        <w:noProof/>
                      </w:rPr>
                      <w:t>2</w:t>
                    </w:r>
                  </w:fldSimple>
                  <w:r>
                    <w:t xml:space="preserve">. </w:t>
                  </w:r>
                  <w:proofErr w:type="spellStart"/>
                  <w:proofErr w:type="gramStart"/>
                  <w:r>
                    <w:t>Entorno.actualizarP</w:t>
                  </w:r>
                  <w:r w:rsidR="00486BBF">
                    <w:t>osicion</w:t>
                  </w:r>
                  <w:proofErr w:type="spellEnd"/>
                  <w:r w:rsidR="00486BBF">
                    <w:t>(</w:t>
                  </w:r>
                  <w:r>
                    <w:t>)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8F0ADA" w:rsidRDefault="008F0ADA" w:rsidP="00BB0526"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-699135</wp:posOffset>
            </wp:positionH>
            <wp:positionV relativeFrom="margin">
              <wp:posOffset>-785495</wp:posOffset>
            </wp:positionV>
            <wp:extent cx="5943600" cy="3914775"/>
            <wp:effectExtent l="0" t="0" r="0" b="0"/>
            <wp:wrapSquare wrapText="bothSides"/>
            <wp:docPr id="5" name="Imagen 4" descr="C:\Users\seba\AppData\Local\Temp\Rar$DR31.514\DSecuencia - chequearColisiones - pasoElObstaculo 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\AppData\Local\Temp\Rar$DR31.514\DSecuencia - chequearColisiones - pasoElObstaculo tru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-365760</wp:posOffset>
            </wp:positionH>
            <wp:positionV relativeFrom="margin">
              <wp:posOffset>3586480</wp:posOffset>
            </wp:positionV>
            <wp:extent cx="5610225" cy="4867275"/>
            <wp:effectExtent l="0" t="0" r="0" b="0"/>
            <wp:wrapSquare wrapText="bothSides"/>
            <wp:docPr id="7" name="Imagen 5" descr="C:\Users\seba\AppData\Local\Temp\Rar$DR35.216\DSecuencia - chequearColisiones - pasoElObstaculo fa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ba\AppData\Local\Temp\Rar$DR35.216\DSecuencia - chequearColisiones - pasoElObstaculo fal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7" type="#_x0000_t202" style="position:absolute;margin-left:-403.5pt;margin-top:20.4pt;width:468pt;height:21pt;z-index:251664384;mso-position-horizontal-relative:text;mso-position-vertical-relative:text" stroked="f">
            <v:textbox style="mso-next-textbox:#_x0000_s1027;mso-fit-shape-to-text:t" inset="0,0,0,0">
              <w:txbxContent>
                <w:p w:rsidR="008F0ADA" w:rsidRPr="0065664F" w:rsidRDefault="008F0ADA" w:rsidP="008F0ADA">
                  <w:pPr>
                    <w:pStyle w:val="Epgrafe"/>
                  </w:pPr>
                  <w:r>
                    <w:t xml:space="preserve">Diagrama </w:t>
                  </w:r>
                  <w:fldSimple w:instr=" SEQ Diagrama \* ARABIC ">
                    <w:r w:rsidR="00486BBF">
                      <w:rPr>
                        <w:noProof/>
                      </w:rPr>
                      <w:t>3</w:t>
                    </w:r>
                  </w:fldSimple>
                  <w:r>
                    <w:t xml:space="preserve">. </w:t>
                  </w:r>
                  <w:proofErr w:type="spellStart"/>
                  <w:proofErr w:type="gramStart"/>
                  <w:r>
                    <w:t>Entorno.chequearColisiones</w:t>
                  </w:r>
                  <w:proofErr w:type="spellEnd"/>
                  <w:r w:rsidR="00486BBF">
                    <w:t>(</w:t>
                  </w:r>
                  <w:proofErr w:type="gramEnd"/>
                  <w:r w:rsidR="00486BBF">
                    <w:t>)</w:t>
                  </w:r>
                  <w:r>
                    <w:t xml:space="preserve"> - si pasó el obstáculo próximo</w:t>
                  </w:r>
                </w:p>
              </w:txbxContent>
            </v:textbox>
            <w10:wrap type="square"/>
          </v:shape>
        </w:pict>
      </w:r>
    </w:p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/>
    <w:p w:rsidR="008F0ADA" w:rsidRDefault="008F0ADA" w:rsidP="00BB0526">
      <w:r>
        <w:rPr>
          <w:noProof/>
        </w:rPr>
        <w:pict>
          <v:shape id="_x0000_s1028" type="#_x0000_t202" style="position:absolute;margin-left:-419.25pt;margin-top:27.75pt;width:441.75pt;height:21pt;z-index:251666432" stroked="f">
            <v:textbox style="mso-fit-shape-to-text:t" inset="0,0,0,0">
              <w:txbxContent>
                <w:p w:rsidR="008F0ADA" w:rsidRPr="008F0ADA" w:rsidRDefault="008F0ADA" w:rsidP="008F0ADA">
                  <w:pPr>
                    <w:pStyle w:val="Epgrafe"/>
                  </w:pPr>
                  <w:r>
                    <w:t xml:space="preserve">Diagrama </w:t>
                  </w:r>
                  <w:fldSimple w:instr=" SEQ Diagrama \* ARABIC ">
                    <w:r w:rsidR="00486BBF">
                      <w:rPr>
                        <w:noProof/>
                      </w:rPr>
                      <w:t>4</w:t>
                    </w:r>
                  </w:fldSimple>
                  <w:r>
                    <w:t xml:space="preserve">. </w:t>
                  </w:r>
                  <w:proofErr w:type="spellStart"/>
                  <w:proofErr w:type="gramStart"/>
                  <w:r>
                    <w:t>Entorno.chequearColisiones</w:t>
                  </w:r>
                  <w:proofErr w:type="spellEnd"/>
                  <w:r w:rsidR="00486BBF">
                    <w:t>(</w:t>
                  </w:r>
                  <w:proofErr w:type="gramEnd"/>
                  <w:r w:rsidR="00486BBF">
                    <w:t>)</w:t>
                  </w:r>
                  <w:r>
                    <w:t xml:space="preserve"> - si no pasó el obstáculo siguiente</w:t>
                  </w:r>
                </w:p>
              </w:txbxContent>
            </v:textbox>
            <w10:wrap type="square"/>
          </v:shape>
        </w:pict>
      </w:r>
    </w:p>
    <w:p w:rsidR="008F0ADA" w:rsidRPr="00BB0526" w:rsidRDefault="00486BBF" w:rsidP="00BB0526">
      <w:r>
        <w:rPr>
          <w:noProof/>
        </w:rPr>
        <w:lastRenderedPageBreak/>
        <w:pict>
          <v:shape id="_x0000_s1029" type="#_x0000_t202" style="position:absolute;margin-left:-84.9pt;margin-top:697.15pt;width:772.5pt;height:14.25pt;z-index:251670528" stroked="f">
            <v:textbox inset="0,0,0,0">
              <w:txbxContent>
                <w:p w:rsidR="00486BBF" w:rsidRPr="00324A13" w:rsidRDefault="00486BBF" w:rsidP="00486BBF">
                  <w:pPr>
                    <w:pStyle w:val="Epgrafe"/>
                    <w:ind w:left="2124" w:firstLine="708"/>
                  </w:pPr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. </w:t>
                  </w:r>
                  <w:proofErr w:type="spellStart"/>
                  <w:proofErr w:type="gramStart"/>
                  <w:r>
                    <w:t>Entorno.informarTerreno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  <w10:wrap type="square"/>
          </v:shape>
        </w:pict>
      </w:r>
      <w:r w:rsidRPr="00486BBF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-3194685</wp:posOffset>
            </wp:positionH>
            <wp:positionV relativeFrom="margin">
              <wp:posOffset>2453005</wp:posOffset>
            </wp:positionV>
            <wp:extent cx="9810750" cy="3505200"/>
            <wp:effectExtent l="0" t="2857500" r="0" b="2819400"/>
            <wp:wrapSquare wrapText="bothSides"/>
            <wp:docPr id="9" name="Imagen 6" descr="C:\Users\seba\AppData\Local\Temp\Rar$DR67.372\DSecuencia - informarTerr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a\AppData\Local\Temp\Rar$DR67.372\DSecuencia - informarTerre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107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F0ADA" w:rsidRPr="00BB0526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6E7" w:rsidRDefault="007106E7" w:rsidP="00BB0526">
      <w:pPr>
        <w:spacing w:after="0" w:line="240" w:lineRule="auto"/>
      </w:pPr>
      <w:r>
        <w:separator/>
      </w:r>
    </w:p>
  </w:endnote>
  <w:endnote w:type="continuationSeparator" w:id="0">
    <w:p w:rsidR="007106E7" w:rsidRDefault="007106E7" w:rsidP="00BB0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6E7" w:rsidRDefault="007106E7" w:rsidP="00BB0526">
      <w:pPr>
        <w:spacing w:after="0" w:line="240" w:lineRule="auto"/>
      </w:pPr>
      <w:r>
        <w:separator/>
      </w:r>
    </w:p>
  </w:footnote>
  <w:footnote w:type="continuationSeparator" w:id="0">
    <w:p w:rsidR="007106E7" w:rsidRDefault="007106E7" w:rsidP="00BB0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0526"/>
    <w:rsid w:val="00025B4F"/>
    <w:rsid w:val="00044221"/>
    <w:rsid w:val="002B23CA"/>
    <w:rsid w:val="00486BBF"/>
    <w:rsid w:val="006606DA"/>
    <w:rsid w:val="006C6703"/>
    <w:rsid w:val="007106E7"/>
    <w:rsid w:val="0076578A"/>
    <w:rsid w:val="008F0ADA"/>
    <w:rsid w:val="0090213C"/>
    <w:rsid w:val="00A1567E"/>
    <w:rsid w:val="00A32641"/>
    <w:rsid w:val="00A83680"/>
    <w:rsid w:val="00AA4B4C"/>
    <w:rsid w:val="00AC6ABA"/>
    <w:rsid w:val="00B4323C"/>
    <w:rsid w:val="00BB0526"/>
    <w:rsid w:val="00C07E54"/>
    <w:rsid w:val="00C26292"/>
    <w:rsid w:val="00CE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526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BB05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BB0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0526"/>
  </w:style>
  <w:style w:type="paragraph" w:styleId="Piedepgina">
    <w:name w:val="footer"/>
    <w:basedOn w:val="Normal"/>
    <w:link w:val="PiedepginaCar"/>
    <w:uiPriority w:val="99"/>
    <w:semiHidden/>
    <w:unhideWhenUsed/>
    <w:rsid w:val="00BB0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05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25</TotalTime>
  <Pages>5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2010-12-05T20:04:00Z</dcterms:created>
  <dcterms:modified xsi:type="dcterms:W3CDTF">2010-12-05T20:29:00Z</dcterms:modified>
</cp:coreProperties>
</file>