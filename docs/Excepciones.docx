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D1D" w:rsidRDefault="00B75166" w:rsidP="00CE1FD7">
      <w:pPr>
        <w:pStyle w:val="Ttulo1"/>
      </w:pPr>
      <w:r>
        <w:t>Excepciones</w:t>
      </w:r>
    </w:p>
    <w:p w:rsidR="00DC4D94" w:rsidRDefault="004708D1" w:rsidP="00B76985">
      <w:pPr>
        <w:pStyle w:val="Prrafodelista"/>
        <w:numPr>
          <w:ilvl w:val="0"/>
          <w:numId w:val="1"/>
        </w:numPr>
      </w:pPr>
      <w:proofErr w:type="spellStart"/>
      <w:r w:rsidRPr="00B76985">
        <w:rPr>
          <w:b/>
        </w:rPr>
        <w:t>ExcepcionLimitesIncorrectosEnElTerreno</w:t>
      </w:r>
      <w:proofErr w:type="spellEnd"/>
      <w:r>
        <w:t xml:space="preserve">: esta excepción salta cuando </w:t>
      </w:r>
      <w:r w:rsidR="00D92357">
        <w:t xml:space="preserve">el principio del terreno es más grande que el final. Se captura y se informa por pantalla desde </w:t>
      </w:r>
      <w:proofErr w:type="spellStart"/>
      <w:proofErr w:type="gramStart"/>
      <w:r w:rsidR="00D92357">
        <w:t>JOptionPane.showMessageDialog</w:t>
      </w:r>
      <w:proofErr w:type="spellEnd"/>
      <w:r w:rsidR="00D92357">
        <w:t>(</w:t>
      </w:r>
      <w:proofErr w:type="gramEnd"/>
      <w:r w:rsidR="00D92357">
        <w:t>…).</w:t>
      </w:r>
    </w:p>
    <w:p w:rsidR="00D92357" w:rsidRDefault="00D92357" w:rsidP="00B76985">
      <w:pPr>
        <w:pStyle w:val="Prrafodelista"/>
        <w:numPr>
          <w:ilvl w:val="0"/>
          <w:numId w:val="1"/>
        </w:numPr>
      </w:pPr>
      <w:proofErr w:type="spellStart"/>
      <w:r w:rsidRPr="00B76985">
        <w:rPr>
          <w:b/>
        </w:rPr>
        <w:t>ExcepcionPistaFinalizada</w:t>
      </w:r>
      <w:proofErr w:type="spellEnd"/>
      <w:r w:rsidRPr="00B76985">
        <w:rPr>
          <w:b/>
        </w:rPr>
        <w:t>:</w:t>
      </w:r>
      <w:r w:rsidR="005E70FE">
        <w:t xml:space="preserve"> la lanza</w:t>
      </w:r>
      <w:r>
        <w:t xml:space="preserve"> </w:t>
      </w:r>
      <w:proofErr w:type="spellStart"/>
      <w:proofErr w:type="gramStart"/>
      <w:r>
        <w:t>Entorno</w:t>
      </w:r>
      <w:r w:rsidR="005E70FE">
        <w:t>.chequearFinDePista</w:t>
      </w:r>
      <w:proofErr w:type="spellEnd"/>
      <w:r w:rsidR="005E70FE">
        <w:t>(</w:t>
      </w:r>
      <w:proofErr w:type="gramEnd"/>
      <w:r w:rsidR="005E70FE">
        <w:t>)</w:t>
      </w:r>
      <w:r>
        <w:t xml:space="preserve"> cuando termina la pista. Es obligatorio atraparla, y la atrapa el mismo Entorno, para luego llamar a </w:t>
      </w:r>
      <w:proofErr w:type="spellStart"/>
      <w:r>
        <w:t>ControladorDeCarrera.terminarCarrera</w:t>
      </w:r>
      <w:proofErr w:type="spellEnd"/>
      <w:r>
        <w:t>.</w:t>
      </w:r>
    </w:p>
    <w:p w:rsidR="00EA64AA" w:rsidRPr="00D92357" w:rsidRDefault="00EA64AA" w:rsidP="00B76985">
      <w:pPr>
        <w:ind w:firstLine="708"/>
      </w:pPr>
      <w:r>
        <w:t xml:space="preserve">Podríamos haber agregado excepciones para las fábricas, que informaran que lo que le pedimos no existe. En principio, sería imposible que sucediera por la forma en que está hecho, pero si agregamos una clase motor </w:t>
      </w:r>
      <w:proofErr w:type="spellStart"/>
      <w:r>
        <w:t>Solaris</w:t>
      </w:r>
      <w:proofErr w:type="spellEnd"/>
      <w:r>
        <w:t xml:space="preserve"> y nos olvidamos de agregarlo en la fábrica, nos enteraríamos que estamos trabajando con algo nulo recién al empezar la carrera.</w:t>
      </w:r>
    </w:p>
    <w:p w:rsidR="00DC4D94" w:rsidRPr="00CE1FD7" w:rsidRDefault="00DC4D94" w:rsidP="00CE1FD7"/>
    <w:sectPr w:rsidR="00DC4D94" w:rsidRPr="00CE1FD7" w:rsidSect="00AA4B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6ADA"/>
    <w:multiLevelType w:val="hybridMultilevel"/>
    <w:tmpl w:val="D0FE4D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B75166"/>
    <w:rsid w:val="00044221"/>
    <w:rsid w:val="00091E9C"/>
    <w:rsid w:val="001D3EE9"/>
    <w:rsid w:val="003646CA"/>
    <w:rsid w:val="004708D1"/>
    <w:rsid w:val="005E70FE"/>
    <w:rsid w:val="0076578A"/>
    <w:rsid w:val="00A1567E"/>
    <w:rsid w:val="00A32641"/>
    <w:rsid w:val="00AA4B4C"/>
    <w:rsid w:val="00B4323C"/>
    <w:rsid w:val="00B75166"/>
    <w:rsid w:val="00B76985"/>
    <w:rsid w:val="00C07E54"/>
    <w:rsid w:val="00C26292"/>
    <w:rsid w:val="00C8667B"/>
    <w:rsid w:val="00CE1FD7"/>
    <w:rsid w:val="00D92357"/>
    <w:rsid w:val="00DC4D94"/>
    <w:rsid w:val="00EA64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4C"/>
  </w:style>
  <w:style w:type="paragraph" w:styleId="Ttulo1">
    <w:name w:val="heading 1"/>
    <w:basedOn w:val="Normal"/>
    <w:next w:val="Normal"/>
    <w:link w:val="Ttulo1Car"/>
    <w:uiPriority w:val="9"/>
    <w:qFormat/>
    <w:rsid w:val="00CE1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1FD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E1F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1FD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B769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workspace\fi-ormula3\docs\Supues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8C9679-4731-4DC2-981D-592E3C8C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Supuestos.dotx</Template>
  <TotalTime>123</TotalTime>
  <Pages>1</Pages>
  <Words>117</Words>
  <Characters>647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5</cp:revision>
  <dcterms:created xsi:type="dcterms:W3CDTF">2010-12-05T19:45:00Z</dcterms:created>
  <dcterms:modified xsi:type="dcterms:W3CDTF">2010-12-05T22:56:00Z</dcterms:modified>
</cp:coreProperties>
</file>