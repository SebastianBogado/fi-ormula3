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1D" w:rsidRDefault="00573EC2" w:rsidP="00CE1FD7">
      <w:pPr>
        <w:pStyle w:val="Ttulo1"/>
      </w:pPr>
      <w:r>
        <w:t>Modelo de dominio</w:t>
      </w:r>
    </w:p>
    <w:p w:rsidR="00CE1FD7" w:rsidRDefault="00A1567E" w:rsidP="00CE1FD7">
      <w:r>
        <w:tab/>
        <w:t>//TODO</w:t>
      </w:r>
    </w:p>
    <w:p w:rsidR="00CE1FD7" w:rsidRDefault="00F2491A" w:rsidP="00CE1FD7">
      <w:r>
        <w:t>//</w:t>
      </w:r>
      <w:r w:rsidR="00CE1FD7">
        <w:tab/>
      </w:r>
      <w:r w:rsidR="00573EC2">
        <w:t xml:space="preserve">Contar un poco la función del Entorno, y cómo se relacionan las partes. NO INCLUIR cosas </w:t>
      </w:r>
      <w:r w:rsidR="00141817">
        <w:t>//</w:t>
      </w:r>
      <w:r w:rsidR="00573EC2">
        <w:t xml:space="preserve">sobre </w:t>
      </w:r>
      <w:proofErr w:type="spellStart"/>
      <w:r w:rsidR="00573EC2">
        <w:t>modelo.servicio</w:t>
      </w:r>
      <w:proofErr w:type="spellEnd"/>
      <w:r w:rsidR="00573EC2">
        <w:t>, más que meros comentarios</w:t>
      </w:r>
    </w:p>
    <w:p w:rsidR="00F2491A" w:rsidRPr="00CE1FD7" w:rsidRDefault="00F2491A" w:rsidP="00F2491A">
      <w:r>
        <w:t>//</w:t>
      </w:r>
      <w:r>
        <w:tab/>
        <w:t>Si es posible, análisis crítico sobre cosas que mejoraríamos sobre este tema</w:t>
      </w:r>
    </w:p>
    <w:p w:rsidR="00F2491A" w:rsidRPr="00CE1FD7" w:rsidRDefault="00F2491A" w:rsidP="00CE1FD7"/>
    <w:sectPr w:rsidR="00F2491A" w:rsidRPr="00CE1FD7" w:rsidSect="00AA4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573EC2"/>
    <w:rsid w:val="00044221"/>
    <w:rsid w:val="000F6BB8"/>
    <w:rsid w:val="00141817"/>
    <w:rsid w:val="0015282E"/>
    <w:rsid w:val="00573EC2"/>
    <w:rsid w:val="0076578A"/>
    <w:rsid w:val="00971058"/>
    <w:rsid w:val="00A1567E"/>
    <w:rsid w:val="00A32641"/>
    <w:rsid w:val="00AA4B4C"/>
    <w:rsid w:val="00B4323C"/>
    <w:rsid w:val="00C07E54"/>
    <w:rsid w:val="00C26292"/>
    <w:rsid w:val="00CE1FD7"/>
    <w:rsid w:val="00F24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4C"/>
  </w:style>
  <w:style w:type="paragraph" w:styleId="Ttulo1">
    <w:name w:val="heading 1"/>
    <w:basedOn w:val="Normal"/>
    <w:next w:val="Normal"/>
    <w:link w:val="Ttulo1Car"/>
    <w:uiPriority w:val="9"/>
    <w:qFormat/>
    <w:rsid w:val="00CE1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E1F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1F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\workspace\fi-ormula3\docs\Supues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Supuestos.dotx</Template>
  <TotalTime>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3</cp:revision>
  <dcterms:created xsi:type="dcterms:W3CDTF">2010-12-05T19:42:00Z</dcterms:created>
  <dcterms:modified xsi:type="dcterms:W3CDTF">2010-12-05T20:01:00Z</dcterms:modified>
</cp:coreProperties>
</file>