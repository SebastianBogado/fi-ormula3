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DD7A8E" w:rsidP="00CE1FD7">
      <w:pPr>
        <w:pStyle w:val="Ttulo1"/>
      </w:pPr>
      <w:r>
        <w:t>Modelo de servicio</w:t>
      </w:r>
    </w:p>
    <w:p w:rsidR="00CE1FD7" w:rsidRDefault="00A1567E" w:rsidP="00CE1FD7">
      <w:r>
        <w:tab/>
        <w:t>//TODO</w:t>
      </w:r>
    </w:p>
    <w:p w:rsidR="00CE1FD7" w:rsidRDefault="00B86889" w:rsidP="00CE1FD7">
      <w:r>
        <w:t>//</w:t>
      </w:r>
      <w:r w:rsidR="00CE1FD7">
        <w:tab/>
      </w:r>
      <w:r w:rsidR="00DD7A8E">
        <w:t xml:space="preserve">Acá se habla sobre el paquete </w:t>
      </w:r>
      <w:proofErr w:type="spellStart"/>
      <w:r w:rsidR="00DD7A8E">
        <w:t>modelo.servicio</w:t>
      </w:r>
      <w:proofErr w:type="spellEnd"/>
      <w:r w:rsidR="00DD7A8E">
        <w:t xml:space="preserve">. Lo más importante es y que merecen </w:t>
      </w:r>
      <w:r w:rsidR="00455EC4">
        <w:t>//</w:t>
      </w:r>
      <w:r w:rsidR="00DD7A8E">
        <w:t>diagramas, es la parte de las fábricas.</w:t>
      </w:r>
    </w:p>
    <w:p w:rsidR="00B86889" w:rsidRPr="00CE1FD7" w:rsidRDefault="00B86889" w:rsidP="00B86889">
      <w:r>
        <w:t>//</w:t>
      </w:r>
      <w:r>
        <w:tab/>
        <w:t>Si es posible, análisis crítico sobre cosas que mejoraríamos sobre este tema</w:t>
      </w:r>
    </w:p>
    <w:p w:rsidR="00B86889" w:rsidRPr="00CE1FD7" w:rsidRDefault="00B86889" w:rsidP="00CE1FD7"/>
    <w:sectPr w:rsidR="00B86889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DD7A8E"/>
    <w:rsid w:val="00044221"/>
    <w:rsid w:val="00342F79"/>
    <w:rsid w:val="00455EC4"/>
    <w:rsid w:val="0076578A"/>
    <w:rsid w:val="00A1567E"/>
    <w:rsid w:val="00A32641"/>
    <w:rsid w:val="00AA4B4C"/>
    <w:rsid w:val="00B4323C"/>
    <w:rsid w:val="00B86889"/>
    <w:rsid w:val="00BC2061"/>
    <w:rsid w:val="00BC2524"/>
    <w:rsid w:val="00C07E54"/>
    <w:rsid w:val="00C26292"/>
    <w:rsid w:val="00CE1FD7"/>
    <w:rsid w:val="00DD7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Supues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Supuestos.dotx</Template>
  <TotalTime>2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2010-12-05T19:44:00Z</dcterms:created>
  <dcterms:modified xsi:type="dcterms:W3CDTF">2010-12-05T20:01:00Z</dcterms:modified>
</cp:coreProperties>
</file>