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B73AEA" w:rsidP="00CE1FD7">
      <w:pPr>
        <w:pStyle w:val="Ttulo1"/>
      </w:pPr>
      <w:r>
        <w:t>Traspaso de la lógica a interfaz gráfica</w:t>
      </w:r>
    </w:p>
    <w:p w:rsidR="00CE1FD7" w:rsidRDefault="00A1567E" w:rsidP="00CE1FD7">
      <w:r>
        <w:tab/>
        <w:t>//TODO</w:t>
      </w:r>
    </w:p>
    <w:p w:rsidR="00CE1FD7" w:rsidRDefault="00A83680" w:rsidP="00CE1FD7">
      <w:r>
        <w:t>//</w:t>
      </w:r>
      <w:r w:rsidR="00CE1FD7">
        <w:tab/>
      </w:r>
      <w:r w:rsidR="00B73AEA">
        <w:t xml:space="preserve">Migue sabe que el Titiritero lo obligó a unir dos mundos distintos, y tener que hacer una //clase </w:t>
      </w:r>
      <w:proofErr w:type="spellStart"/>
      <w:r w:rsidR="00B73AEA">
        <w:t>CambioDeCoordenadas</w:t>
      </w:r>
      <w:proofErr w:type="spellEnd"/>
      <w:r w:rsidR="00B73AEA">
        <w:t xml:space="preserve"> </w:t>
      </w:r>
      <w:proofErr w:type="spellStart"/>
      <w:r w:rsidR="00B73AEA">
        <w:t>jaja</w:t>
      </w:r>
      <w:proofErr w:type="spellEnd"/>
    </w:p>
    <w:p w:rsidR="00B357D9" w:rsidRPr="00CE1FD7" w:rsidRDefault="00B357D9" w:rsidP="00B357D9">
      <w:r>
        <w:t>//</w:t>
      </w:r>
      <w:r>
        <w:tab/>
        <w:t>Si es posible, análisis crítico sobre cosas que mejoraríamos sobre este tema</w:t>
      </w:r>
    </w:p>
    <w:p w:rsidR="00B357D9" w:rsidRPr="00CE1FD7" w:rsidRDefault="00B357D9" w:rsidP="00CE1FD7"/>
    <w:sectPr w:rsidR="00B357D9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B73AEA"/>
    <w:rsid w:val="00025B4F"/>
    <w:rsid w:val="00044221"/>
    <w:rsid w:val="006606DA"/>
    <w:rsid w:val="0076578A"/>
    <w:rsid w:val="00A1567E"/>
    <w:rsid w:val="00A32641"/>
    <w:rsid w:val="00A83680"/>
    <w:rsid w:val="00AA4B4C"/>
    <w:rsid w:val="00AF0539"/>
    <w:rsid w:val="00B357D9"/>
    <w:rsid w:val="00B4323C"/>
    <w:rsid w:val="00B73AEA"/>
    <w:rsid w:val="00BE3B71"/>
    <w:rsid w:val="00C07E54"/>
    <w:rsid w:val="00C26292"/>
    <w:rsid w:val="00CE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2010-12-05T19:51:00Z</dcterms:created>
  <dcterms:modified xsi:type="dcterms:W3CDTF">2010-12-05T19:59:00Z</dcterms:modified>
</cp:coreProperties>
</file>