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2F2F9D" w:rsidP="00CE1FD7">
      <w:pPr>
        <w:pStyle w:val="Ttulo1"/>
      </w:pPr>
      <w:r>
        <w:t>Diagramas de clases</w:t>
      </w:r>
    </w:p>
    <w:p w:rsidR="00CE1FD7" w:rsidRDefault="00A1567E" w:rsidP="00CE1FD7">
      <w:r>
        <w:tab/>
        <w:t>//TODO</w:t>
      </w:r>
      <w:r w:rsidR="00F56732">
        <w:t>: agregar alguno que parezca pertinente (menú, fábricas, qué sé yo)</w:t>
      </w:r>
    </w:p>
    <w:p w:rsidR="006C6703" w:rsidRDefault="006C6703" w:rsidP="00CE1FD7">
      <w:r>
        <w:t>//</w:t>
      </w:r>
      <w:r>
        <w:tab/>
        <w:t>Si es posible, análisis crítico sobre cosas que mejoraríamos sobre este tema</w:t>
      </w:r>
    </w:p>
    <w:p w:rsidR="00F56732" w:rsidRDefault="00F56732" w:rsidP="00F56732">
      <w:pPr>
        <w:keepNext/>
      </w:pPr>
      <w:r>
        <w:rPr>
          <w:noProof/>
          <w:lang w:eastAsia="es-AR"/>
        </w:rPr>
        <w:drawing>
          <wp:inline distT="0" distB="0" distL="0" distR="0">
            <wp:extent cx="5610225" cy="2619375"/>
            <wp:effectExtent l="19050" t="0" r="9525" b="0"/>
            <wp:docPr id="1" name="Imagen 1" descr="C:\Users\seba\workspace\fi-ormula3\docs\Diagrama de clases - Entor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\workspace\fi-ormula3\docs\Diagrama de clases - Entorn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32" w:rsidRDefault="00F56732" w:rsidP="00F56732">
      <w:pPr>
        <w:pStyle w:val="Epgrafe"/>
      </w:pPr>
      <w:r>
        <w:t xml:space="preserve">Diagrama </w:t>
      </w:r>
      <w:fldSimple w:instr=" SEQ Diagrama \* ARABIC ">
        <w:r>
          <w:rPr>
            <w:noProof/>
          </w:rPr>
          <w:t>1</w:t>
        </w:r>
      </w:fldSimple>
      <w:r>
        <w:t>. Presenta sólo las relaciones entre las clases del dominio</w:t>
      </w:r>
    </w:p>
    <w:p w:rsidR="00F56732" w:rsidRDefault="00F56732" w:rsidP="00F56732"/>
    <w:p w:rsidR="00F56732" w:rsidRDefault="00F56732" w:rsidP="00F56732">
      <w:pPr>
        <w:keepNext/>
      </w:pPr>
      <w:r>
        <w:rPr>
          <w:noProof/>
          <w:lang w:eastAsia="es-AR"/>
        </w:rPr>
        <w:lastRenderedPageBreak/>
        <w:drawing>
          <wp:inline distT="0" distB="0" distL="0" distR="0">
            <wp:extent cx="5610225" cy="3619500"/>
            <wp:effectExtent l="19050" t="0" r="9525" b="0"/>
            <wp:docPr id="2" name="Imagen 2" descr="C:\Users\seba\workspace\fi-ormula3\docs\Diagrama de clases - Entorno (partes importante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\workspace\fi-ormula3\docs\Diagrama de clases - Entorno (partes importantes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32" w:rsidRPr="00F56732" w:rsidRDefault="00F56732" w:rsidP="00F56732">
      <w:pPr>
        <w:pStyle w:val="Epgrafe"/>
      </w:pPr>
      <w:r>
        <w:t xml:space="preserve">Diagrama </w:t>
      </w:r>
      <w:fldSimple w:instr=" SEQ Diagrama \* ARABIC ">
        <w:r>
          <w:rPr>
            <w:noProof/>
          </w:rPr>
          <w:t>2</w:t>
        </w:r>
      </w:fldSimple>
      <w:r>
        <w:t>. Métodos importantes de las clases más arriba</w:t>
      </w:r>
    </w:p>
    <w:sectPr w:rsidR="00F56732" w:rsidRPr="00F56732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2F2F9D"/>
    <w:rsid w:val="00025B4F"/>
    <w:rsid w:val="00044221"/>
    <w:rsid w:val="002B23CA"/>
    <w:rsid w:val="002F2F9D"/>
    <w:rsid w:val="005454BA"/>
    <w:rsid w:val="006606DA"/>
    <w:rsid w:val="006C6703"/>
    <w:rsid w:val="0076578A"/>
    <w:rsid w:val="00A1567E"/>
    <w:rsid w:val="00A32641"/>
    <w:rsid w:val="00A83680"/>
    <w:rsid w:val="00AA4B4C"/>
    <w:rsid w:val="00B4323C"/>
    <w:rsid w:val="00C07E54"/>
    <w:rsid w:val="00C26292"/>
    <w:rsid w:val="00CD5939"/>
    <w:rsid w:val="00CE1FD7"/>
    <w:rsid w:val="00F5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732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567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3</TotalTime>
  <Pages>2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2010-12-05T20:03:00Z</dcterms:created>
  <dcterms:modified xsi:type="dcterms:W3CDTF">2010-12-05T20:31:00Z</dcterms:modified>
</cp:coreProperties>
</file>