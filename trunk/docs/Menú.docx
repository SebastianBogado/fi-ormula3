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2F10F2" w:rsidP="00CE1FD7">
      <w:pPr>
        <w:pStyle w:val="Ttulo1"/>
      </w:pPr>
      <w:r>
        <w:t>Menú</w:t>
      </w:r>
    </w:p>
    <w:p w:rsidR="00CE1FD7" w:rsidRDefault="00A1567E" w:rsidP="00CE1FD7">
      <w:r>
        <w:tab/>
        <w:t>//TODO</w:t>
      </w:r>
    </w:p>
    <w:p w:rsidR="00CE1FD7" w:rsidRDefault="002F10F2" w:rsidP="00CE1FD7">
      <w:r>
        <w:t>//</w:t>
      </w:r>
      <w:r w:rsidR="00CE1FD7">
        <w:tab/>
      </w:r>
      <w:r>
        <w:t>No pienso mucho de este apartado, con mencionar unas clases y sus relaciones con el //paquete control, creo que bastaría. Esto no quiere decir que quien vaya a escribirlo, no pueda //escribir mucho si lo siente.</w:t>
      </w:r>
    </w:p>
    <w:p w:rsidR="00795186" w:rsidRPr="00CE1FD7" w:rsidRDefault="00795186" w:rsidP="00795186">
      <w:r>
        <w:t>//</w:t>
      </w:r>
      <w:r>
        <w:tab/>
        <w:t>Si es posible, análisis crítico sobre cosas que mejoraríamos sobre este tema</w:t>
      </w:r>
    </w:p>
    <w:p w:rsidR="00795186" w:rsidRPr="00CE1FD7" w:rsidRDefault="00795186" w:rsidP="00CE1FD7"/>
    <w:sectPr w:rsidR="00795186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2F10F2"/>
    <w:rsid w:val="00044221"/>
    <w:rsid w:val="002F10F2"/>
    <w:rsid w:val="00320336"/>
    <w:rsid w:val="0076578A"/>
    <w:rsid w:val="00795186"/>
    <w:rsid w:val="00945A95"/>
    <w:rsid w:val="00A1567E"/>
    <w:rsid w:val="00A32641"/>
    <w:rsid w:val="00AA4B4C"/>
    <w:rsid w:val="00B4323C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2010-12-05T19:46:00Z</dcterms:created>
  <dcterms:modified xsi:type="dcterms:W3CDTF">2010-12-05T20:00:00Z</dcterms:modified>
</cp:coreProperties>
</file>