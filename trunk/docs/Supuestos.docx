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D1D" w:rsidRDefault="00CE1FD7" w:rsidP="00CE1FD7">
      <w:pPr>
        <w:pStyle w:val="Ttulo1"/>
      </w:pPr>
      <w:r>
        <w:t>Supuestos</w:t>
      </w:r>
    </w:p>
    <w:p w:rsidR="00F741B1" w:rsidRDefault="00F741B1" w:rsidP="00CE1FD7"/>
    <w:p w:rsidR="00D74689" w:rsidRDefault="00D74689" w:rsidP="00D74689">
      <w:pPr>
        <w:pStyle w:val="Prrafodelista"/>
        <w:numPr>
          <w:ilvl w:val="0"/>
          <w:numId w:val="1"/>
        </w:numPr>
      </w:pPr>
      <w:r>
        <w:t>Al pasar por los obstáculos a menos de 30km/h, no producen daño.</w:t>
      </w:r>
    </w:p>
    <w:p w:rsidR="00D74689" w:rsidRDefault="00D74689" w:rsidP="00D74689">
      <w:pPr>
        <w:pStyle w:val="Prrafodelista"/>
        <w:numPr>
          <w:ilvl w:val="0"/>
          <w:numId w:val="1"/>
        </w:numPr>
      </w:pPr>
      <w:r>
        <w:t>Las lomas de burro no ocupan todo el ancho de la pista.</w:t>
      </w:r>
    </w:p>
    <w:p w:rsidR="00D74689" w:rsidRPr="00D74689" w:rsidRDefault="00D74689" w:rsidP="00D74689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discretización</w:t>
      </w:r>
      <w:proofErr w:type="spellEnd"/>
      <w:r>
        <w:t xml:space="preserve"> de la pista es de cuadraditos de 1m</w:t>
      </w:r>
      <w:r w:rsidRPr="00D74689">
        <w:rPr>
          <w:vertAlign w:val="superscript"/>
        </w:rPr>
        <w:t>2</w:t>
      </w:r>
      <w:r>
        <w:t xml:space="preserve">. Entonces, si </w:t>
      </w:r>
      <w:r w:rsidRPr="00D74689">
        <w:t>cada 1km se desgasta un porcentaje</w:t>
      </w:r>
      <w:r>
        <w:t xml:space="preserve"> (según la guía del TP)</w:t>
      </w:r>
      <w:r w:rsidRPr="00D74689">
        <w:t>, podemos asumir que cada 1m se gasta una milésima de ese porcentaje</w:t>
      </w:r>
    </w:p>
    <w:sectPr w:rsidR="00D74689" w:rsidRPr="00D74689" w:rsidSect="00AA4B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03729"/>
    <w:multiLevelType w:val="hybridMultilevel"/>
    <w:tmpl w:val="BC36EC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2F5176"/>
    <w:rsid w:val="00044221"/>
    <w:rsid w:val="002F5176"/>
    <w:rsid w:val="00680A80"/>
    <w:rsid w:val="00757AE1"/>
    <w:rsid w:val="0076578A"/>
    <w:rsid w:val="00A1567E"/>
    <w:rsid w:val="00A32641"/>
    <w:rsid w:val="00AA4B4C"/>
    <w:rsid w:val="00B4323C"/>
    <w:rsid w:val="00B956F6"/>
    <w:rsid w:val="00C07E54"/>
    <w:rsid w:val="00C26292"/>
    <w:rsid w:val="00CE1FD7"/>
    <w:rsid w:val="00D74689"/>
    <w:rsid w:val="00F74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4C"/>
  </w:style>
  <w:style w:type="paragraph" w:styleId="Ttulo1">
    <w:name w:val="heading 1"/>
    <w:basedOn w:val="Normal"/>
    <w:next w:val="Normal"/>
    <w:link w:val="Ttulo1Car"/>
    <w:uiPriority w:val="9"/>
    <w:qFormat/>
    <w:rsid w:val="00CE1F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F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E1F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E1F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D74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\workspace\fi-ormula3\docs\Supues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Supuestos.dotx</Template>
  <TotalTime>2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3</cp:revision>
  <dcterms:created xsi:type="dcterms:W3CDTF">2010-12-05T19:42:00Z</dcterms:created>
  <dcterms:modified xsi:type="dcterms:W3CDTF">2010-12-05T23:16:00Z</dcterms:modified>
</cp:coreProperties>
</file>